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A0C" w:rsidRDefault="00A266D0" w:rsidP="00617A0C">
      <w:r>
        <w:t>Слайд</w:t>
      </w:r>
      <w:r w:rsidR="007313CF" w:rsidRPr="00A266D0">
        <w:t xml:space="preserve"> </w:t>
      </w:r>
      <w:r w:rsidR="00617A0C">
        <w:t>1. Введение</w:t>
      </w:r>
    </w:p>
    <w:p w:rsidR="00AB7493" w:rsidRDefault="00617A0C" w:rsidP="00617A0C">
      <w:r>
        <w:t xml:space="preserve">Задача распознавания музыкальных инструментов востребована при обработке сложных музыкальных сигналов, таких как классическая музыка, эстрадная музыка и другие. Данная задача относится к классу задач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 (MIR). Результаты работы могут быть использованы для аннотирования </w:t>
      </w:r>
      <w:proofErr w:type="spellStart"/>
      <w:r>
        <w:t>медиаконтента</w:t>
      </w:r>
      <w:proofErr w:type="spellEnd"/>
      <w:r>
        <w:t xml:space="preserve">, сегментации </w:t>
      </w:r>
      <w:proofErr w:type="spellStart"/>
      <w:r>
        <w:t>аудиосигналов</w:t>
      </w:r>
      <w:proofErr w:type="spellEnd"/>
      <w:r>
        <w:t xml:space="preserve"> и решения других задач обработки звука. </w:t>
      </w:r>
    </w:p>
    <w:p w:rsidR="00AB7493" w:rsidRDefault="00AB7493" w:rsidP="00AB7493">
      <w:r>
        <w:t xml:space="preserve">Суть задачи состоит в том, что аудиофайл должен быть разбит на небольшие фрагменты одинаковой длительности - </w:t>
      </w:r>
      <w:proofErr w:type="spellStart"/>
      <w:r>
        <w:t>таймфреймы</w:t>
      </w:r>
      <w:proofErr w:type="spellEnd"/>
      <w:r>
        <w:t>. Из них нужно получить наиболее значимые в контексте решаемой задачи признаки. Далее эти признаки подаются на вход классификатора и решается задача классификации</w:t>
      </w:r>
      <w:r w:rsidRPr="00461272">
        <w:t xml:space="preserve">, в результате узнаем тип музыкального инструмента, звучащий в данном фрагменте. </w:t>
      </w:r>
      <w:r>
        <w:t xml:space="preserve"> </w:t>
      </w:r>
    </w:p>
    <w:p w:rsidR="00AB7493" w:rsidRPr="00AB7493" w:rsidRDefault="00AB7493" w:rsidP="00AB7493">
      <w:r w:rsidRPr="00AB7493">
        <w:t>Слайд 2</w:t>
      </w:r>
    </w:p>
    <w:p w:rsidR="00617A0C" w:rsidRPr="00A25E66" w:rsidRDefault="007313CF" w:rsidP="00617A0C">
      <w:r>
        <w:t>П</w:t>
      </w:r>
      <w:r w:rsidR="00C44507" w:rsidRPr="00AB7493">
        <w:t>ример интерпретации резу</w:t>
      </w:r>
      <w:r w:rsidR="00AB7493">
        <w:t>льтата</w:t>
      </w:r>
      <w:r w:rsidR="00AB7493" w:rsidRPr="00AB7493">
        <w:t xml:space="preserve"> </w:t>
      </w:r>
      <w:r w:rsidR="00A25E66" w:rsidRPr="00A25E66">
        <w:t xml:space="preserve">решения </w:t>
      </w:r>
      <w:r w:rsidR="00AB7493" w:rsidRPr="00AB7493">
        <w:t>такой задачи</w:t>
      </w:r>
      <w:r w:rsidR="00AB7493">
        <w:t xml:space="preserve"> представлены на рисунке.</w:t>
      </w:r>
      <w:r w:rsidR="00AB7493" w:rsidRPr="00AB7493">
        <w:t xml:space="preserve"> </w:t>
      </w:r>
      <w:r>
        <w:t>Здесь</w:t>
      </w:r>
      <w:r w:rsidRPr="00A25E66">
        <w:t xml:space="preserve"> предс</w:t>
      </w:r>
      <w:r>
        <w:t>тавлена Прелюдия Шостаковича №5.</w:t>
      </w:r>
      <w:r w:rsidRPr="00A25E66">
        <w:t xml:space="preserve"> </w:t>
      </w:r>
      <w:r w:rsidR="00AB7493" w:rsidRPr="00AB7493">
        <w:t>М</w:t>
      </w:r>
      <w:r w:rsidR="00AB7493" w:rsidRPr="00A25E66">
        <w:t>ы видим, что для каждого фрагме</w:t>
      </w:r>
      <w:r w:rsidR="00A25E66" w:rsidRPr="00A25E66">
        <w:t>нта, определен звучащий инструмент.</w:t>
      </w:r>
    </w:p>
    <w:p w:rsidR="00617A0C" w:rsidRDefault="00617A0C" w:rsidP="00617A0C"/>
    <w:p w:rsidR="00617A0C" w:rsidRDefault="00A25E66" w:rsidP="00617A0C">
      <w:r w:rsidRPr="00A25E66">
        <w:t>Слайд 3</w:t>
      </w:r>
      <w:r w:rsidR="00617A0C">
        <w:t xml:space="preserve">. Выбор </w:t>
      </w:r>
      <w:proofErr w:type="spellStart"/>
      <w:r w:rsidR="00617A0C">
        <w:t>датасета</w:t>
      </w:r>
      <w:proofErr w:type="spellEnd"/>
    </w:p>
    <w:p w:rsidR="00617A0C" w:rsidRDefault="00A25E66" w:rsidP="00617A0C">
      <w:r>
        <w:t>Для решения задачи нуж</w:t>
      </w:r>
      <w:r w:rsidR="00617A0C">
        <w:t xml:space="preserve">на база данных с записями инструментов. </w:t>
      </w:r>
    </w:p>
    <w:p w:rsidR="00065E7E" w:rsidRDefault="00617A0C" w:rsidP="00617A0C">
      <w:r>
        <w:t>Мною были</w:t>
      </w:r>
      <w:r w:rsidR="00A25E66">
        <w:t xml:space="preserve"> использована база музыкальных и</w:t>
      </w:r>
      <w:r>
        <w:t xml:space="preserve">нструментов с сайта университета Айова Эта база данных образцов включает струнные инструменты, духовые инструменты, медные духовые инструменты, фортепиано. Образцы музыкальных инструментов созданы Лоуренсом </w:t>
      </w:r>
      <w:proofErr w:type="spellStart"/>
      <w:r>
        <w:t>Фриттсом</w:t>
      </w:r>
      <w:proofErr w:type="spellEnd"/>
      <w:r>
        <w:t>, директором студии электронной музыки.</w:t>
      </w:r>
    </w:p>
    <w:p w:rsidR="00065E7E" w:rsidRDefault="00065E7E" w:rsidP="00617A0C"/>
    <w:p w:rsidR="007D61B1" w:rsidRDefault="007D61B1" w:rsidP="00617A0C">
      <w:r>
        <w:t xml:space="preserve">Слайд 4. </w:t>
      </w:r>
    </w:p>
    <w:p w:rsidR="00617A0C" w:rsidRDefault="00596F9F" w:rsidP="00617A0C">
      <w:r>
        <w:t>Музыкальные файлы</w:t>
      </w:r>
      <w:r w:rsidR="00617A0C">
        <w:t xml:space="preserve"> представляют собой хроматические гаммы, проигрываемые по нотам на реальных музыкальных инструментах. Записи охватывают полный диапазон звучания инструмента. На некоторых инструментах использовалось несколько техник, такие как пиццикато, вибрато и </w:t>
      </w:r>
      <w:proofErr w:type="spellStart"/>
      <w:r w:rsidR="00617A0C">
        <w:t>невибрато</w:t>
      </w:r>
      <w:proofErr w:type="spellEnd"/>
      <w:r w:rsidR="00617A0C">
        <w:t xml:space="preserve">.  </w:t>
      </w:r>
    </w:p>
    <w:p w:rsidR="00617A0C" w:rsidRDefault="00617A0C" w:rsidP="00617A0C">
      <w:r>
        <w:t xml:space="preserve">Все инструменты были записаны в безэховой камере, за исключением фортепиано. Записи производились с помощью одиночного </w:t>
      </w:r>
      <w:proofErr w:type="spellStart"/>
      <w:r>
        <w:t>кардиоидного</w:t>
      </w:r>
      <w:proofErr w:type="spellEnd"/>
      <w:r>
        <w:t xml:space="preserve"> конденсаторного микрофона. </w:t>
      </w:r>
    </w:p>
    <w:p w:rsidR="00617A0C" w:rsidRDefault="00617A0C" w:rsidP="00617A0C"/>
    <w:p w:rsidR="00322AB6" w:rsidRDefault="00223162" w:rsidP="00322AB6">
      <w:r>
        <w:t>Слайд 5</w:t>
      </w:r>
      <w:r w:rsidR="00617A0C">
        <w:t>.</w:t>
      </w:r>
      <w:r w:rsidR="00322AB6" w:rsidRPr="00322AB6">
        <w:t xml:space="preserve"> </w:t>
      </w:r>
    </w:p>
    <w:p w:rsidR="00322AB6" w:rsidRDefault="00322AB6" w:rsidP="00322AB6">
      <w:r>
        <w:t>Визуально сигналы выглядят следующим образом.</w:t>
      </w:r>
      <w:r w:rsidR="0073149E">
        <w:t xml:space="preserve"> Здесь на слайде приведен внешний вид сигналов на временном промежутке 10 секунд.</w:t>
      </w:r>
    </w:p>
    <w:p w:rsidR="00596F9F" w:rsidRDefault="00617A0C" w:rsidP="00596F9F">
      <w:r>
        <w:t xml:space="preserve">Каждый аудиофайл в формате </w:t>
      </w:r>
      <w:proofErr w:type="spellStart"/>
      <w:r>
        <w:t>wav</w:t>
      </w:r>
      <w:proofErr w:type="spellEnd"/>
      <w:r>
        <w:t xml:space="preserve"> представляет собой последовательность отсчетов</w:t>
      </w:r>
      <w:r w:rsidR="0073149E">
        <w:t xml:space="preserve">, или </w:t>
      </w:r>
      <w:proofErr w:type="spellStart"/>
      <w:r w:rsidR="0073149E">
        <w:t>сэмплов</w:t>
      </w:r>
      <w:proofErr w:type="spellEnd"/>
      <w:r w:rsidR="0073149E">
        <w:t xml:space="preserve">. </w:t>
      </w:r>
      <w:proofErr w:type="spellStart"/>
      <w:r w:rsidR="0073149E">
        <w:t>Сэмпл</w:t>
      </w:r>
      <w:proofErr w:type="spellEnd"/>
      <w:r w:rsidR="0073149E">
        <w:t xml:space="preserve">, или </w:t>
      </w:r>
      <w:proofErr w:type="gramStart"/>
      <w:r w:rsidR="0073149E">
        <w:t>отсчет</w:t>
      </w:r>
      <w:r w:rsidR="00EA45EF">
        <w:t xml:space="preserve"> </w:t>
      </w:r>
      <w:r>
        <w:t xml:space="preserve"> </w:t>
      </w:r>
      <w:r w:rsidR="0073149E">
        <w:t>это</w:t>
      </w:r>
      <w:proofErr w:type="gramEnd"/>
      <w:r w:rsidR="0073149E">
        <w:t xml:space="preserve"> минимальная часть аудио сигнала, содержащая амплитудное значение звуковой волны. Некоторая последовательность семплов образуем </w:t>
      </w:r>
      <w:proofErr w:type="spellStart"/>
      <w:r w:rsidR="0073149E">
        <w:t>таймфрейм</w:t>
      </w:r>
      <w:proofErr w:type="spellEnd"/>
      <w:r w:rsidR="0073149E">
        <w:t>, которые мы и будем анализировать.</w:t>
      </w:r>
    </w:p>
    <w:p w:rsidR="00322AB6" w:rsidRDefault="00322AB6" w:rsidP="00596F9F">
      <w:r>
        <w:t>Слайд 6</w:t>
      </w:r>
    </w:p>
    <w:p w:rsidR="0073149E" w:rsidRDefault="0073149E" w:rsidP="0073149E">
      <w:r>
        <w:t xml:space="preserve">Для обработки аудиоданных я воспользовался библиотекой </w:t>
      </w:r>
      <w:proofErr w:type="spellStart"/>
      <w:r>
        <w:t>librosa</w:t>
      </w:r>
      <w:proofErr w:type="spellEnd"/>
      <w:r>
        <w:t xml:space="preserve"> языка </w:t>
      </w:r>
      <w:proofErr w:type="spellStart"/>
      <w:r>
        <w:t>python</w:t>
      </w:r>
      <w:proofErr w:type="spellEnd"/>
      <w:r>
        <w:t>.</w:t>
      </w:r>
    </w:p>
    <w:p w:rsidR="00322AB6" w:rsidRDefault="00D9057E" w:rsidP="00596F9F">
      <w:r>
        <w:lastRenderedPageBreak/>
        <w:t>Я выбрал</w:t>
      </w:r>
      <w:r w:rsidR="0073149E">
        <w:t xml:space="preserve"> для анализа один канал,</w:t>
      </w:r>
      <w:r w:rsidR="00322AB6">
        <w:t xml:space="preserve"> </w:t>
      </w:r>
      <w:r w:rsidR="0073149E">
        <w:t xml:space="preserve">битовую глубину </w:t>
      </w:r>
      <w:proofErr w:type="spellStart"/>
      <w:r w:rsidR="0073149E">
        <w:t>сэмпла</w:t>
      </w:r>
      <w:proofErr w:type="spellEnd"/>
      <w:r w:rsidR="0073149E">
        <w:t xml:space="preserve"> 1 байт, </w:t>
      </w:r>
      <w:r w:rsidR="00322AB6">
        <w:t>частоту дискретизации</w:t>
      </w:r>
      <w:r>
        <w:t xml:space="preserve"> 22050 Гц</w:t>
      </w:r>
      <w:r w:rsidR="0073149E">
        <w:t xml:space="preserve"> (</w:t>
      </w:r>
      <w:proofErr w:type="spellStart"/>
      <w:r w:rsidR="0073149E">
        <w:t>сэмплов</w:t>
      </w:r>
      <w:proofErr w:type="spellEnd"/>
      <w:r w:rsidR="0073149E">
        <w:t xml:space="preserve"> в секунду).</w:t>
      </w:r>
    </w:p>
    <w:p w:rsidR="00617A0C" w:rsidRDefault="00617A0C" w:rsidP="00617A0C">
      <w:r>
        <w:t xml:space="preserve">Получившиеся файлы я объединил в рамках каждой категории. Затем удалил тишину функцией </w:t>
      </w:r>
      <w:proofErr w:type="spellStart"/>
      <w:r>
        <w:t>split_on_silence</w:t>
      </w:r>
      <w:proofErr w:type="spellEnd"/>
      <w:r>
        <w:t xml:space="preserve"> библиотеки </w:t>
      </w:r>
      <w:proofErr w:type="spellStart"/>
      <w:r>
        <w:t>librosa</w:t>
      </w:r>
      <w:proofErr w:type="spellEnd"/>
      <w:r>
        <w:t>. Экспериментально подобрал оптимальный порог тишины. Получившиеся файлы выровнял по длине.</w:t>
      </w:r>
      <w:r w:rsidR="0073149E">
        <w:t xml:space="preserve"> </w:t>
      </w:r>
      <w:r>
        <w:t>Далее, выполнил нормализац</w:t>
      </w:r>
      <w:r w:rsidR="0073149E">
        <w:t xml:space="preserve">ию функцией </w:t>
      </w:r>
      <w:proofErr w:type="spellStart"/>
      <w:r w:rsidR="0073149E">
        <w:t>librosa.normalize</w:t>
      </w:r>
      <w:proofErr w:type="spellEnd"/>
      <w:r w:rsidR="0073149E">
        <w:t xml:space="preserve">(), то есть привел максимальную амплитуду сигнала к единице. </w:t>
      </w:r>
    </w:p>
    <w:p w:rsidR="00617A0C" w:rsidRDefault="0073149E" w:rsidP="00617A0C">
      <w:r>
        <w:t xml:space="preserve">Часть кода показана на картинке, весь код я залил на </w:t>
      </w:r>
      <w:proofErr w:type="spellStart"/>
      <w:r>
        <w:t>гитхаб</w:t>
      </w:r>
      <w:proofErr w:type="spellEnd"/>
      <w:r>
        <w:t>.</w:t>
      </w:r>
    </w:p>
    <w:p w:rsidR="0073149E" w:rsidRDefault="0073149E" w:rsidP="00617A0C"/>
    <w:p w:rsidR="0073149E" w:rsidRDefault="0073149E" w:rsidP="00617A0C">
      <w:r>
        <w:t>Слайд 7. Здесь представлен внешний вид сигналов после обработки.</w:t>
      </w:r>
    </w:p>
    <w:p w:rsidR="00617A0C" w:rsidRDefault="00106FD6" w:rsidP="00106FD6">
      <w:r>
        <w:t>Слайд 8</w:t>
      </w:r>
      <w:r w:rsidR="00617A0C">
        <w:t xml:space="preserve">. </w:t>
      </w:r>
      <w:r>
        <w:t>Теперь нужно п</w:t>
      </w:r>
      <w:r w:rsidR="00617A0C">
        <w:t>олучить признаки. От правильно выбранных признаков очень многое зависит, и здесь нужно подходить ответственно.</w:t>
      </w:r>
    </w:p>
    <w:p w:rsidR="00617A0C" w:rsidRDefault="00617A0C" w:rsidP="00617A0C">
      <w:r>
        <w:t xml:space="preserve">У нас есть следующие варианты. </w:t>
      </w:r>
    </w:p>
    <w:p w:rsidR="00617A0C" w:rsidRDefault="00617A0C" w:rsidP="00617A0C">
      <w:r>
        <w:t xml:space="preserve">1) Спектральный </w:t>
      </w:r>
      <w:proofErr w:type="spellStart"/>
      <w:r>
        <w:t>центроид</w:t>
      </w:r>
      <w:proofErr w:type="spellEnd"/>
      <w:r>
        <w:t xml:space="preserve">. (картинка). </w:t>
      </w:r>
      <w:proofErr w:type="gramStart"/>
      <w:r>
        <w:t>Указывает,  на</w:t>
      </w:r>
      <w:proofErr w:type="gramEnd"/>
      <w:r>
        <w:t xml:space="preserve"> какой частоте сосредоточена энергия спектра или, другими словами, указывает, где расположен “центр масс” для звука.</w:t>
      </w:r>
    </w:p>
    <w:p w:rsidR="00040366" w:rsidRDefault="00040366" w:rsidP="00617A0C">
      <w:r>
        <w:t>Слайд 9.</w:t>
      </w:r>
    </w:p>
    <w:p w:rsidR="00617A0C" w:rsidRDefault="00617A0C" w:rsidP="00617A0C">
      <w:r>
        <w:t>2) Спектральный спад.</w:t>
      </w:r>
      <w:r w:rsidR="00B241B3">
        <w:t xml:space="preserve"> </w:t>
      </w:r>
      <w:proofErr w:type="gramStart"/>
      <w:r w:rsidR="00B241B3">
        <w:t>Мера формы сигнала</w:t>
      </w:r>
      <w:proofErr w:type="gramEnd"/>
      <w:r w:rsidR="00B241B3">
        <w:t xml:space="preserve"> представляющая собой частоту, ниже которой лежит определенный процент общей энергии.</w:t>
      </w:r>
    </w:p>
    <w:p w:rsidR="00695851" w:rsidRDefault="00695851" w:rsidP="00617A0C">
      <w:r>
        <w:t>Слайд 10.</w:t>
      </w:r>
    </w:p>
    <w:p w:rsidR="00617A0C" w:rsidRDefault="00AD16C2" w:rsidP="00617A0C">
      <w:r>
        <w:t>3) Спектральная ширина. А</w:t>
      </w:r>
      <w:r w:rsidR="00E64C3B">
        <w:t xml:space="preserve"> также скорость пересечения нуля;</w:t>
      </w:r>
    </w:p>
    <w:p w:rsidR="00695851" w:rsidRDefault="00695851" w:rsidP="00617A0C">
      <w:r>
        <w:t>Слайд 11.</w:t>
      </w:r>
    </w:p>
    <w:p w:rsidR="00E64C3B" w:rsidRDefault="00E64C3B" w:rsidP="00E64C3B">
      <w:r>
        <w:t>4) Цветность - обычно представлен вектором признаков из 12 элементов, в котором указано количество энергии каждого высотного класса {C, C#, D, D#, E, …,</w:t>
      </w:r>
      <w:r w:rsidR="0025441B">
        <w:t xml:space="preserve"> B} в сигнале. Используется, </w:t>
      </w:r>
      <w:r>
        <w:t>когда нужно различать ноты.</w:t>
      </w:r>
    </w:p>
    <w:p w:rsidR="00695851" w:rsidRDefault="00695851" w:rsidP="00E64C3B">
      <w:r>
        <w:t>Слайд 12.</w:t>
      </w:r>
    </w:p>
    <w:p w:rsidR="00617A0C" w:rsidRDefault="00617A0C" w:rsidP="00617A0C">
      <w:r>
        <w:t>5) Мел-</w:t>
      </w:r>
      <w:proofErr w:type="spellStart"/>
      <w:r>
        <w:t>кепстальные</w:t>
      </w:r>
      <w:proofErr w:type="spellEnd"/>
      <w:r>
        <w:t xml:space="preserve"> коэффициенты.</w:t>
      </w:r>
      <w:r w:rsidR="0025441B">
        <w:t xml:space="preserve"> </w:t>
      </w:r>
      <w:r>
        <w:t xml:space="preserve">Я </w:t>
      </w:r>
      <w:r w:rsidR="0025441B">
        <w:t>остановился именно на них</w:t>
      </w:r>
      <w:r>
        <w:t>, так этот метод позволя</w:t>
      </w:r>
      <w:r w:rsidR="0025441B">
        <w:t xml:space="preserve">ет приблизить процесс выделения признаков </w:t>
      </w:r>
      <w:r>
        <w:t xml:space="preserve">к </w:t>
      </w:r>
      <w:r w:rsidR="0025441B">
        <w:t xml:space="preserve">процессу </w:t>
      </w:r>
      <w:r>
        <w:t>восприяти</w:t>
      </w:r>
      <w:r w:rsidR="0025441B">
        <w:t>я</w:t>
      </w:r>
      <w:r>
        <w:t xml:space="preserve"> </w:t>
      </w:r>
      <w:r w:rsidR="0025441B">
        <w:t>звуков</w:t>
      </w:r>
      <w:r>
        <w:t xml:space="preserve"> человеком.</w:t>
      </w:r>
      <w:r w:rsidR="0025441B">
        <w:t xml:space="preserve"> </w:t>
      </w:r>
      <w:r w:rsidR="00615785">
        <w:t>Кроме того, этот метод себя хорошо зарекомендовал для решения задач данного класса.</w:t>
      </w:r>
    </w:p>
    <w:p w:rsidR="00617A0C" w:rsidRDefault="00F84BBC" w:rsidP="00617A0C">
      <w:r>
        <w:t>Слайд 13.</w:t>
      </w:r>
    </w:p>
    <w:p w:rsidR="00617A0C" w:rsidRDefault="00617A0C" w:rsidP="00617A0C">
      <w:r>
        <w:t>5. Мел-</w:t>
      </w:r>
      <w:proofErr w:type="spellStart"/>
      <w:r>
        <w:t>кепстральные</w:t>
      </w:r>
      <w:proofErr w:type="spellEnd"/>
      <w:r>
        <w:t xml:space="preserve"> коэффициенты.</w:t>
      </w:r>
    </w:p>
    <w:p w:rsidR="00FC435C" w:rsidRDefault="00617A0C" w:rsidP="00617A0C">
      <w:r>
        <w:t xml:space="preserve">Мел – это единица высоты звука, основанная на восприятии этого звука нашими органами слуха. АЧХ человеческого уха даже отдаленно не напоминает прямую, и амплитуда – не совсем точная </w:t>
      </w:r>
      <w:r w:rsidR="00FC435C">
        <w:t xml:space="preserve">мера громкости звука. </w:t>
      </w:r>
      <w:proofErr w:type="gramStart"/>
      <w:r w:rsidR="00FC435C">
        <w:t xml:space="preserve">Поэтому, </w:t>
      </w:r>
      <w:r>
        <w:t xml:space="preserve"> ввели</w:t>
      </w:r>
      <w:proofErr w:type="gramEnd"/>
      <w:r>
        <w:t xml:space="preserve"> эмпирически подобранные единицы громкости, например, фон. </w:t>
      </w:r>
    </w:p>
    <w:p w:rsidR="00617A0C" w:rsidRDefault="00617A0C" w:rsidP="00617A0C">
      <w:r>
        <w:t>Аналогично, воспринимаемая человеческим слухом высота звука не совсем линейно зависит от его частоты. Подобные единицы измерения часто используют при решении задач распознавания, так как они позволяют приблизиться к механизмам человеческого восприятия.</w:t>
      </w:r>
    </w:p>
    <w:p w:rsidR="00F84BBC" w:rsidRDefault="00F84BBC">
      <w:r>
        <w:br w:type="page"/>
      </w:r>
    </w:p>
    <w:p w:rsidR="00F84BBC" w:rsidRDefault="00F84BBC" w:rsidP="00617A0C">
      <w:r>
        <w:lastRenderedPageBreak/>
        <w:t>Слайд 14.</w:t>
      </w:r>
    </w:p>
    <w:p w:rsidR="00617A0C" w:rsidRDefault="00695851" w:rsidP="00617A0C">
      <w:r>
        <w:t>Для того чтобы получить мел-</w:t>
      </w:r>
      <w:proofErr w:type="spellStart"/>
      <w:r>
        <w:t>кепстральные</w:t>
      </w:r>
      <w:proofErr w:type="spellEnd"/>
      <w:r>
        <w:t xml:space="preserve"> коэффициенты, п</w:t>
      </w:r>
      <w:r w:rsidR="00617A0C">
        <w:t xml:space="preserve">ервым делом нам нужен спектр исходного сигнала, который мы получаем с помощью </w:t>
      </w:r>
      <w:r w:rsidR="00155CAE">
        <w:t xml:space="preserve">оконного </w:t>
      </w:r>
      <w:r w:rsidR="00617A0C">
        <w:t xml:space="preserve">преобразования Фурье. </w:t>
      </w:r>
      <w:r w:rsidR="00155CAE">
        <w:t>В данном случае применяется</w:t>
      </w:r>
      <w:r w:rsidR="00617A0C">
        <w:t xml:space="preserve"> оконное преобразование Ф</w:t>
      </w:r>
      <w:r w:rsidR="00FC435C">
        <w:t>урье</w:t>
      </w:r>
      <w:r w:rsidR="00764C3B">
        <w:t>,</w:t>
      </w:r>
      <w:r w:rsidR="00FC435C">
        <w:t xml:space="preserve"> </w:t>
      </w:r>
      <w:proofErr w:type="gramStart"/>
      <w:r w:rsidR="00FC435C">
        <w:t>например</w:t>
      </w:r>
      <w:proofErr w:type="gramEnd"/>
      <w:r w:rsidR="00FC435C">
        <w:t xml:space="preserve"> с гауссовым окном (т.н. преобразование </w:t>
      </w:r>
      <w:proofErr w:type="spellStart"/>
      <w:r w:rsidR="00FC435C">
        <w:t>Габора</w:t>
      </w:r>
      <w:proofErr w:type="spellEnd"/>
      <w:r w:rsidR="00FC435C">
        <w:t>),</w:t>
      </w:r>
      <w:r w:rsidR="00617A0C">
        <w:t xml:space="preserve"> которое применяется к каждому </w:t>
      </w:r>
      <w:proofErr w:type="spellStart"/>
      <w:r w:rsidR="00617A0C">
        <w:t>таймфрейму</w:t>
      </w:r>
      <w:proofErr w:type="spellEnd"/>
      <w:r w:rsidR="00617A0C">
        <w:t xml:space="preserve"> сигнала.</w:t>
      </w:r>
      <w:r w:rsidR="00764C3B">
        <w:t xml:space="preserve"> На картинках показано для примера.</w:t>
      </w:r>
    </w:p>
    <w:p w:rsidR="00764C3B" w:rsidRDefault="00764C3B" w:rsidP="00617A0C">
      <w:r>
        <w:t>Слайд 15.</w:t>
      </w:r>
    </w:p>
    <w:p w:rsidR="00764C3B" w:rsidRDefault="00617A0C" w:rsidP="00617A0C">
      <w:r>
        <w:t>Теперь начинается самое интересное, полученный в спектр нам нужно расположить на мел-шкале. Для этого мы используем окна, равномерно расположенные на мел-оси. Простым перемножением векторов спектра сигнала и оконной функции найдем энергию сигнала, которая попадает в каждое из окон анализа. Мы получили некоторый набор коэффициентов. Теперь уже из них надо получить мел-</w:t>
      </w:r>
      <w:proofErr w:type="spellStart"/>
      <w:r>
        <w:t>кепстральные</w:t>
      </w:r>
      <w:proofErr w:type="spellEnd"/>
      <w:r>
        <w:t xml:space="preserve"> коэффициенты, для чего обычно используют дискретное косинусное преобразование, благодаря его свойству "уплотнения энергии". </w:t>
      </w:r>
    </w:p>
    <w:p w:rsidR="00617A0C" w:rsidRDefault="00617A0C" w:rsidP="00617A0C">
      <w:r>
        <w:t xml:space="preserve">На </w:t>
      </w:r>
      <w:proofErr w:type="spellStart"/>
      <w:r>
        <w:t>пайтон</w:t>
      </w:r>
      <w:proofErr w:type="spellEnd"/>
      <w:r>
        <w:t xml:space="preserve"> все эти операции выполняет функция </w:t>
      </w:r>
      <w:proofErr w:type="spellStart"/>
      <w:r>
        <w:t>librosa.features.mfcc</w:t>
      </w:r>
      <w:proofErr w:type="spellEnd"/>
      <w:r>
        <w:t>().</w:t>
      </w:r>
    </w:p>
    <w:p w:rsidR="00617A0C" w:rsidRDefault="00617A0C" w:rsidP="00617A0C">
      <w:r>
        <w:t>Количество мел-</w:t>
      </w:r>
      <w:proofErr w:type="spellStart"/>
      <w:r>
        <w:t>кепстральных</w:t>
      </w:r>
      <w:proofErr w:type="spellEnd"/>
      <w:r>
        <w:t xml:space="preserve"> </w:t>
      </w:r>
      <w:proofErr w:type="spellStart"/>
      <w:r>
        <w:t>коэффицентов</w:t>
      </w:r>
      <w:proofErr w:type="spellEnd"/>
      <w:r>
        <w:t xml:space="preserve"> для кодирования одного </w:t>
      </w:r>
      <w:proofErr w:type="spellStart"/>
      <w:r>
        <w:t>таймфрейма</w:t>
      </w:r>
      <w:proofErr w:type="spellEnd"/>
      <w:r>
        <w:t xml:space="preserve"> я выбрал 15. Я пробовал формировать различное число коэффициентов, библиотека </w:t>
      </w:r>
      <w:proofErr w:type="spellStart"/>
      <w:r>
        <w:t>librosa</w:t>
      </w:r>
      <w:proofErr w:type="spellEnd"/>
      <w:r>
        <w:t xml:space="preserve"> позволяет задать от 1 до 128, но именно </w:t>
      </w:r>
      <w:proofErr w:type="gramStart"/>
      <w:r>
        <w:t>вариант</w:t>
      </w:r>
      <w:proofErr w:type="gramEnd"/>
      <w:r>
        <w:t xml:space="preserve"> когда я брал около 15 коэффициентов проявил себя наилучшим образом.  Также я пробовал взять большое чи</w:t>
      </w:r>
      <w:r w:rsidR="00A266D0">
        <w:t>с</w:t>
      </w:r>
      <w:r>
        <w:t>ло коэффициентов и выделить главные компоненты, то есть сократить до 15 число компонентов, но такой способ показал худшую точность при дальнейшей классификации.</w:t>
      </w:r>
    </w:p>
    <w:p w:rsidR="00617A0C" w:rsidRPr="00773611" w:rsidRDefault="00617A0C" w:rsidP="00617A0C">
      <w:pPr>
        <w:rPr>
          <w:sz w:val="16"/>
          <w:szCs w:val="16"/>
        </w:rPr>
      </w:pPr>
      <w:r w:rsidRPr="00773611">
        <w:rPr>
          <w:sz w:val="16"/>
          <w:szCs w:val="16"/>
        </w:rPr>
        <w:t>Так как мел-</w:t>
      </w:r>
      <w:proofErr w:type="spellStart"/>
      <w:r w:rsidRPr="00773611">
        <w:rPr>
          <w:sz w:val="16"/>
          <w:szCs w:val="16"/>
        </w:rPr>
        <w:t>кепстральные</w:t>
      </w:r>
      <w:proofErr w:type="spellEnd"/>
      <w:r w:rsidRPr="00773611">
        <w:rPr>
          <w:sz w:val="16"/>
          <w:szCs w:val="16"/>
        </w:rPr>
        <w:t xml:space="preserve"> коэффициенты в </w:t>
      </w:r>
      <w:proofErr w:type="spellStart"/>
      <w:r w:rsidRPr="00773611">
        <w:rPr>
          <w:sz w:val="16"/>
          <w:szCs w:val="16"/>
        </w:rPr>
        <w:t>librosa</w:t>
      </w:r>
      <w:proofErr w:type="spellEnd"/>
      <w:r w:rsidRPr="00773611">
        <w:rPr>
          <w:sz w:val="16"/>
          <w:szCs w:val="16"/>
        </w:rPr>
        <w:t xml:space="preserve"> рассчитываются по 512 отсчетам, я решил для того чтобы использовать больше информации по временной шкале, объединить в одном прецеденте признаки </w:t>
      </w:r>
      <w:proofErr w:type="gramStart"/>
      <w:r w:rsidRPr="00773611">
        <w:rPr>
          <w:sz w:val="16"/>
          <w:szCs w:val="16"/>
        </w:rPr>
        <w:t xml:space="preserve">нескольких  </w:t>
      </w:r>
      <w:proofErr w:type="spellStart"/>
      <w:r w:rsidRPr="00773611">
        <w:rPr>
          <w:sz w:val="16"/>
          <w:szCs w:val="16"/>
        </w:rPr>
        <w:t>таймфреймов</w:t>
      </w:r>
      <w:proofErr w:type="spellEnd"/>
      <w:proofErr w:type="gramEnd"/>
      <w:r w:rsidRPr="00773611">
        <w:rPr>
          <w:sz w:val="16"/>
          <w:szCs w:val="16"/>
        </w:rPr>
        <w:t xml:space="preserve">. Выбрал продолжительность анализируемого фрагмента </w:t>
      </w:r>
      <w:proofErr w:type="spellStart"/>
      <w:proofErr w:type="gramStart"/>
      <w:r w:rsidRPr="00773611">
        <w:rPr>
          <w:sz w:val="16"/>
          <w:szCs w:val="16"/>
        </w:rPr>
        <w:t>пол-секунды</w:t>
      </w:r>
      <w:proofErr w:type="spellEnd"/>
      <w:proofErr w:type="gramEnd"/>
      <w:r w:rsidRPr="00773611">
        <w:rPr>
          <w:sz w:val="16"/>
          <w:szCs w:val="16"/>
        </w:rPr>
        <w:t>. За полсекунды имеем 22050 отсчетов, или (22050/</w:t>
      </w:r>
      <w:proofErr w:type="gramStart"/>
      <w:r w:rsidRPr="00773611">
        <w:rPr>
          <w:sz w:val="16"/>
          <w:szCs w:val="16"/>
        </w:rPr>
        <w:t>2)/</w:t>
      </w:r>
      <w:proofErr w:type="gramEnd"/>
      <w:r w:rsidRPr="00773611">
        <w:rPr>
          <w:sz w:val="16"/>
          <w:szCs w:val="16"/>
        </w:rPr>
        <w:t xml:space="preserve">512 = 21 </w:t>
      </w:r>
      <w:proofErr w:type="spellStart"/>
      <w:r w:rsidRPr="00773611">
        <w:rPr>
          <w:sz w:val="16"/>
          <w:szCs w:val="16"/>
        </w:rPr>
        <w:t>таймфрейм</w:t>
      </w:r>
      <w:proofErr w:type="spellEnd"/>
      <w:r w:rsidRPr="00773611">
        <w:rPr>
          <w:sz w:val="16"/>
          <w:szCs w:val="16"/>
        </w:rPr>
        <w:t xml:space="preserve"> в прецеденте. </w:t>
      </w:r>
    </w:p>
    <w:p w:rsidR="00A266D0" w:rsidRDefault="00A266D0" w:rsidP="00A266D0">
      <w:r>
        <w:t>Слайд 16.</w:t>
      </w:r>
    </w:p>
    <w:p w:rsidR="00617A0C" w:rsidRDefault="00617A0C" w:rsidP="00617A0C">
      <w:r>
        <w:t xml:space="preserve">6. </w:t>
      </w:r>
      <w:proofErr w:type="spellStart"/>
      <w:r>
        <w:t>Визуальзация</w:t>
      </w:r>
      <w:proofErr w:type="spellEnd"/>
      <w:r>
        <w:t xml:space="preserve"> признаков.</w:t>
      </w:r>
    </w:p>
    <w:p w:rsidR="00617A0C" w:rsidRDefault="00617A0C" w:rsidP="00617A0C">
      <w:r>
        <w:t>Для визуализации признаков я использовал метод главных компонент и метод t-SNE. Визуализацию проводил для 2000 случайно выбранных прецедентов.</w:t>
      </w:r>
    </w:p>
    <w:p w:rsidR="006963C7" w:rsidRDefault="006963C7" w:rsidP="00617A0C">
      <w:r>
        <w:t>Слайд 17.</w:t>
      </w:r>
    </w:p>
    <w:p w:rsidR="006963C7" w:rsidRPr="006963C7" w:rsidRDefault="006963C7" w:rsidP="00617A0C">
      <w:pPr>
        <w:rPr>
          <w:lang w:val="en-US"/>
        </w:rPr>
      </w:pPr>
      <w:r>
        <w:t xml:space="preserve">Визуализация </w:t>
      </w:r>
      <w:r>
        <w:rPr>
          <w:lang w:val="en-US"/>
        </w:rPr>
        <w:t>t-SNE</w:t>
      </w:r>
    </w:p>
    <w:p w:rsidR="00617A0C" w:rsidRDefault="00617A0C" w:rsidP="00617A0C">
      <w:r>
        <w:t xml:space="preserve">Параметры метода t-SNE: число итераций 1000, </w:t>
      </w:r>
      <w:proofErr w:type="spellStart"/>
      <w:r>
        <w:t>perplexity</w:t>
      </w:r>
      <w:proofErr w:type="spellEnd"/>
      <w:r>
        <w:t xml:space="preserve"> = 30, </w:t>
      </w:r>
      <w:proofErr w:type="spellStart"/>
      <w:r>
        <w:t>learning_rate</w:t>
      </w:r>
      <w:proofErr w:type="spellEnd"/>
      <w:r>
        <w:t xml:space="preserve"> = </w:t>
      </w:r>
      <w:r w:rsidR="00A266D0">
        <w:t>10. Все классы хорошо разделимы, и можем наконец выполнить классификацию.</w:t>
      </w:r>
      <w:r w:rsidR="00E8564C" w:rsidRPr="00E8564C">
        <w:t xml:space="preserve"> </w:t>
      </w:r>
    </w:p>
    <w:p w:rsidR="00617A0C" w:rsidRPr="00882AB6" w:rsidRDefault="00882AB6" w:rsidP="00617A0C">
      <w:r>
        <w:t>Слайд 18.</w:t>
      </w:r>
    </w:p>
    <w:p w:rsidR="00E8564C" w:rsidRDefault="00617A0C" w:rsidP="00E8564C">
      <w:r>
        <w:t xml:space="preserve"> Модели классификации.</w:t>
      </w:r>
      <w:r w:rsidR="00E8564C" w:rsidRPr="00E8564C">
        <w:t xml:space="preserve"> </w:t>
      </w:r>
    </w:p>
    <w:p w:rsidR="0051122E" w:rsidRDefault="00617A0C" w:rsidP="00617A0C">
      <w:r>
        <w:t xml:space="preserve">Наиболее хорошо </w:t>
      </w:r>
      <w:r w:rsidR="00882AB6">
        <w:t>в задаче классификации зарекомендовали</w:t>
      </w:r>
      <w:r>
        <w:t xml:space="preserve"> себя ансамблевые модели, поэтому я </w:t>
      </w:r>
      <w:r w:rsidR="0051122E">
        <w:t xml:space="preserve">решил </w:t>
      </w:r>
      <w:r>
        <w:t>построи</w:t>
      </w:r>
      <w:r w:rsidR="0051122E">
        <w:t>ть</w:t>
      </w:r>
      <w:r>
        <w:t xml:space="preserve"> модел</w:t>
      </w:r>
      <w:r w:rsidR="0051122E">
        <w:t xml:space="preserve">и </w:t>
      </w:r>
      <w:proofErr w:type="gramStart"/>
      <w:r w:rsidR="0051122E">
        <w:t xml:space="preserve">на </w:t>
      </w:r>
      <w:r w:rsidR="00882AB6">
        <w:t xml:space="preserve"> </w:t>
      </w:r>
      <w:r w:rsidR="0051122E">
        <w:t>основе</w:t>
      </w:r>
      <w:proofErr w:type="gramEnd"/>
      <w:r w:rsidR="0051122E">
        <w:t xml:space="preserve"> деревьев решений. </w:t>
      </w:r>
    </w:p>
    <w:p w:rsidR="0041683C" w:rsidRPr="0041683C" w:rsidRDefault="0041683C" w:rsidP="00617A0C">
      <w:pPr>
        <w:rPr>
          <w:sz w:val="16"/>
          <w:szCs w:val="16"/>
        </w:rPr>
      </w:pPr>
      <w:r w:rsidRPr="0041683C">
        <w:rPr>
          <w:sz w:val="16"/>
          <w:szCs w:val="16"/>
        </w:rPr>
        <w:t>(Байесовская классификация – потеря точности в случае зависимых друг от друга атрибутов)</w:t>
      </w:r>
    </w:p>
    <w:p w:rsidR="00617A0C" w:rsidRDefault="0051122E" w:rsidP="00617A0C">
      <w:r>
        <w:t>Это модель случайного леса</w:t>
      </w:r>
      <w:r w:rsidR="00617A0C">
        <w:t xml:space="preserve"> и модель градиентного </w:t>
      </w:r>
      <w:proofErr w:type="spellStart"/>
      <w:r w:rsidR="00617A0C">
        <w:t>бустинга</w:t>
      </w:r>
      <w:proofErr w:type="spellEnd"/>
      <w:r w:rsidR="00617A0C">
        <w:t>.</w:t>
      </w:r>
    </w:p>
    <w:p w:rsidR="00617A0C" w:rsidRDefault="00E8564C" w:rsidP="00617A0C">
      <w:r>
        <w:t xml:space="preserve">Весь </w:t>
      </w:r>
      <w:proofErr w:type="spellStart"/>
      <w:r>
        <w:t>датасет</w:t>
      </w:r>
      <w:proofErr w:type="spellEnd"/>
      <w:r>
        <w:t xml:space="preserve"> я разделил на обучающую и тестовую выборку с отношением 80/20.</w:t>
      </w:r>
    </w:p>
    <w:p w:rsidR="00617A0C" w:rsidRDefault="00617A0C" w:rsidP="00617A0C">
      <w:proofErr w:type="spellStart"/>
      <w:r>
        <w:t>Бэггинг</w:t>
      </w:r>
      <w:proofErr w:type="spellEnd"/>
      <w:r>
        <w:t>.</w:t>
      </w:r>
    </w:p>
    <w:p w:rsidR="00617A0C" w:rsidRDefault="00617A0C" w:rsidP="00617A0C">
      <w:r>
        <w:lastRenderedPageBreak/>
        <w:t xml:space="preserve">В модели </w:t>
      </w:r>
      <w:proofErr w:type="spellStart"/>
      <w:proofErr w:type="gramStart"/>
      <w:r>
        <w:t>бэггинга</w:t>
      </w:r>
      <w:proofErr w:type="spellEnd"/>
      <w:r>
        <w:t>,  мы</w:t>
      </w:r>
      <w:proofErr w:type="gramEnd"/>
      <w:r>
        <w:t xml:space="preserve"> создаем Н моделей, каждая модель обучается из некоторой выборки из общего набора с повторениями. Затем результаты решения комбинируются путем голосования.</w:t>
      </w:r>
    </w:p>
    <w:p w:rsidR="00617A0C" w:rsidRDefault="00617A0C" w:rsidP="00617A0C">
      <w:r>
        <w:t>Я использовал следующие параметры:</w:t>
      </w:r>
    </w:p>
    <w:p w:rsidR="00617A0C" w:rsidRDefault="00617A0C" w:rsidP="00617A0C">
      <w:r>
        <w:t>Количество деревьев = 100,</w:t>
      </w:r>
    </w:p>
    <w:p w:rsidR="00617A0C" w:rsidRDefault="00617A0C" w:rsidP="00617A0C">
      <w:r>
        <w:t>Максимальная глубина = 10,</w:t>
      </w:r>
    </w:p>
    <w:p w:rsidR="00617A0C" w:rsidRDefault="00617A0C" w:rsidP="00617A0C">
      <w:r>
        <w:t>критерий разбиения - индекс Джини, энтропия.</w:t>
      </w:r>
    </w:p>
    <w:p w:rsidR="00617A0C" w:rsidRDefault="00617A0C" w:rsidP="00617A0C">
      <w:proofErr w:type="spellStart"/>
      <w:r>
        <w:t>Валидацию</w:t>
      </w:r>
      <w:proofErr w:type="spellEnd"/>
      <w:r>
        <w:t xml:space="preserve"> провел методом кросс-энтропии и отдельно на тестовом </w:t>
      </w:r>
      <w:proofErr w:type="spellStart"/>
      <w:r>
        <w:t>датасете</w:t>
      </w:r>
      <w:proofErr w:type="spellEnd"/>
      <w:r>
        <w:t>, результаты приведены в таблице.</w:t>
      </w:r>
    </w:p>
    <w:p w:rsidR="00617A0C" w:rsidRDefault="00617A0C" w:rsidP="00617A0C"/>
    <w:p w:rsidR="00617A0C" w:rsidRDefault="00617A0C" w:rsidP="00617A0C">
      <w:proofErr w:type="spellStart"/>
      <w:r>
        <w:t>Бустинг</w:t>
      </w:r>
      <w:proofErr w:type="spellEnd"/>
      <w:r>
        <w:t>.</w:t>
      </w:r>
    </w:p>
    <w:p w:rsidR="00617A0C" w:rsidRDefault="00617A0C" w:rsidP="00617A0C">
      <w:r>
        <w:t xml:space="preserve">В отличие от случайного леса, градиентный </w:t>
      </w:r>
      <w:proofErr w:type="spellStart"/>
      <w:r>
        <w:t>бустинг</w:t>
      </w:r>
      <w:proofErr w:type="spellEnd"/>
      <w:r>
        <w:t xml:space="preserve"> строит последовательность деревьев, в которой каждое дерево пытается исправить ошибки предыдущего. Я использовал следующие параметры:</w:t>
      </w:r>
    </w:p>
    <w:p w:rsidR="00617A0C" w:rsidRDefault="00617A0C" w:rsidP="00617A0C">
      <w:r>
        <w:t>Количество деревьев = 100,</w:t>
      </w:r>
    </w:p>
    <w:p w:rsidR="00617A0C" w:rsidRDefault="00617A0C" w:rsidP="00617A0C">
      <w:r>
        <w:t>Скорость обучения = 0.1.</w:t>
      </w:r>
    </w:p>
    <w:p w:rsidR="00F038AE" w:rsidRDefault="00F038AE" w:rsidP="00617A0C">
      <w:r>
        <w:t>Слайд 19</w:t>
      </w:r>
    </w:p>
    <w:p w:rsidR="00617A0C" w:rsidRDefault="00617A0C" w:rsidP="00617A0C">
      <w:r>
        <w:t xml:space="preserve">Результаты </w:t>
      </w:r>
      <w:r w:rsidR="00F038AE">
        <w:t>классификации</w:t>
      </w:r>
      <w:r w:rsidR="0041683C">
        <w:t xml:space="preserve"> методом случайного леса </w:t>
      </w:r>
      <w:r>
        <w:t>приведены на рисунке.</w:t>
      </w:r>
    </w:p>
    <w:p w:rsidR="00235024" w:rsidRDefault="0041683C" w:rsidP="00617A0C">
      <w:r>
        <w:t>Результаты тестирования методом кросс-</w:t>
      </w:r>
      <w:proofErr w:type="spellStart"/>
      <w:r>
        <w:t>валидации</w:t>
      </w:r>
      <w:proofErr w:type="spellEnd"/>
      <w:r>
        <w:t xml:space="preserve"> на обучающем наборе составили 99%. Результаты тестирования на тестовом наборе при критерии разбиения «индекс </w:t>
      </w:r>
      <w:proofErr w:type="spellStart"/>
      <w:r>
        <w:t>джини</w:t>
      </w:r>
      <w:proofErr w:type="spellEnd"/>
      <w:r>
        <w:t xml:space="preserve">» чуть выше. </w:t>
      </w:r>
    </w:p>
    <w:p w:rsidR="00F038AE" w:rsidRDefault="00235024" w:rsidP="00617A0C">
      <w:r>
        <w:t xml:space="preserve">Это можно объяснить так. Разбиение по индексу Джини </w:t>
      </w:r>
      <w:r w:rsidRPr="00235024">
        <w:t>тяготеет к атрибутам с большим количество значений</w:t>
      </w:r>
      <w:r>
        <w:t>. Т</w:t>
      </w:r>
      <w:r w:rsidRPr="00235024">
        <w:t>яготеет к равномощным разбиениям с равным количеством примесей</w:t>
      </w:r>
      <w:r>
        <w:t>. Здесь именно такой случай.</w:t>
      </w:r>
    </w:p>
    <w:p w:rsidR="00235024" w:rsidRDefault="00235024" w:rsidP="00617A0C">
      <w:r>
        <w:t>Слайд 20</w:t>
      </w:r>
    </w:p>
    <w:p w:rsidR="00F038AE" w:rsidRPr="00235024" w:rsidRDefault="00F038AE" w:rsidP="00617A0C">
      <w:pPr>
        <w:rPr>
          <w:sz w:val="16"/>
          <w:szCs w:val="16"/>
        </w:rPr>
      </w:pPr>
    </w:p>
    <w:p w:rsidR="00617A0C" w:rsidRPr="00235024" w:rsidRDefault="00AB7493" w:rsidP="00617A0C">
      <w:pPr>
        <w:rPr>
          <w:sz w:val="16"/>
          <w:szCs w:val="16"/>
        </w:rPr>
      </w:pPr>
      <w:r w:rsidRPr="00235024">
        <w:rPr>
          <w:sz w:val="16"/>
          <w:szCs w:val="16"/>
        </w:rPr>
        <w:t xml:space="preserve">В своей работе я опирался на статью [1] по </w:t>
      </w:r>
      <w:proofErr w:type="spellStart"/>
      <w:r w:rsidRPr="00235024">
        <w:rPr>
          <w:sz w:val="16"/>
          <w:szCs w:val="16"/>
        </w:rPr>
        <w:t>нейросетевому</w:t>
      </w:r>
      <w:proofErr w:type="spellEnd"/>
      <w:r w:rsidRPr="00235024">
        <w:rPr>
          <w:sz w:val="16"/>
          <w:szCs w:val="16"/>
        </w:rPr>
        <w:t xml:space="preserve"> распознаванию музыкальных инструментов, но некоторые подходы авторов пришлось пересмотреть. Например, я отказался от предложенного авторами способа </w:t>
      </w:r>
      <w:r w:rsidR="00E8564C" w:rsidRPr="00235024">
        <w:rPr>
          <w:sz w:val="16"/>
          <w:szCs w:val="16"/>
        </w:rPr>
        <w:t>уменьшения</w:t>
      </w:r>
      <w:r w:rsidRPr="00235024">
        <w:rPr>
          <w:sz w:val="16"/>
          <w:szCs w:val="16"/>
        </w:rPr>
        <w:t xml:space="preserve"> числа </w:t>
      </w:r>
      <w:r w:rsidR="00E8564C" w:rsidRPr="00235024">
        <w:rPr>
          <w:sz w:val="16"/>
          <w:szCs w:val="16"/>
        </w:rPr>
        <w:t>параметров модели</w:t>
      </w:r>
      <w:r w:rsidRPr="00235024">
        <w:rPr>
          <w:sz w:val="16"/>
          <w:szCs w:val="16"/>
        </w:rPr>
        <w:t xml:space="preserve"> методом главных комп</w:t>
      </w:r>
      <w:r w:rsidR="00E8564C" w:rsidRPr="00235024">
        <w:rPr>
          <w:sz w:val="16"/>
          <w:szCs w:val="16"/>
        </w:rPr>
        <w:t>о</w:t>
      </w:r>
      <w:r w:rsidRPr="00235024">
        <w:rPr>
          <w:sz w:val="16"/>
          <w:szCs w:val="16"/>
        </w:rPr>
        <w:t>нент, так как это отрицательно сказалось на точности классификации.</w:t>
      </w:r>
    </w:p>
    <w:p w:rsidR="00617A0C" w:rsidRDefault="00617A0C" w:rsidP="00617A0C"/>
    <w:p w:rsidR="00A7244D" w:rsidRDefault="00A7244D">
      <w:r>
        <w:br w:type="page"/>
      </w:r>
    </w:p>
    <w:p w:rsidR="00617A0C" w:rsidRDefault="00617A0C" w:rsidP="00617A0C">
      <w:r>
        <w:lastRenderedPageBreak/>
        <w:t xml:space="preserve">Часть 2. </w:t>
      </w:r>
      <w:proofErr w:type="spellStart"/>
      <w:r>
        <w:t>Датасет</w:t>
      </w:r>
      <w:proofErr w:type="spellEnd"/>
      <w:r>
        <w:t xml:space="preserve"> с синтезированными инструментами.</w:t>
      </w:r>
    </w:p>
    <w:p w:rsidR="00617A0C" w:rsidRPr="00427AE7" w:rsidRDefault="00A7244D" w:rsidP="00617A0C">
      <w:pPr>
        <w:rPr>
          <w:b/>
        </w:rPr>
      </w:pPr>
      <w:r w:rsidRPr="00427AE7">
        <w:rPr>
          <w:b/>
        </w:rPr>
        <w:t>Слайд 2.</w:t>
      </w:r>
      <w:r w:rsidR="00617A0C" w:rsidRPr="00427AE7">
        <w:rPr>
          <w:b/>
        </w:rPr>
        <w:t xml:space="preserve">1. Выбор </w:t>
      </w:r>
      <w:proofErr w:type="spellStart"/>
      <w:r w:rsidR="00617A0C" w:rsidRPr="00427AE7">
        <w:rPr>
          <w:b/>
        </w:rPr>
        <w:t>датасета</w:t>
      </w:r>
      <w:proofErr w:type="spellEnd"/>
      <w:r w:rsidR="00617A0C" w:rsidRPr="00427AE7">
        <w:rPr>
          <w:b/>
        </w:rPr>
        <w:t>.</w:t>
      </w:r>
    </w:p>
    <w:p w:rsidR="00617A0C" w:rsidRDefault="00617A0C" w:rsidP="00617A0C">
      <w:r>
        <w:t xml:space="preserve">Исследованные </w:t>
      </w:r>
      <w:r w:rsidR="00A7244D">
        <w:t xml:space="preserve">в первой части работы </w:t>
      </w:r>
      <w:r>
        <w:t xml:space="preserve">записи представляют собой запись конкретного музыкального инструмента. Это фортепиано, гитара, скрипка и труба. </w:t>
      </w:r>
    </w:p>
    <w:p w:rsidR="00617A0C" w:rsidRDefault="00617A0C" w:rsidP="00617A0C">
      <w:r>
        <w:t xml:space="preserve">Но на практике, хотелось </w:t>
      </w:r>
      <w:proofErr w:type="gramStart"/>
      <w:r>
        <w:t>бы например</w:t>
      </w:r>
      <w:proofErr w:type="gramEnd"/>
      <w:r>
        <w:t xml:space="preserve"> под "гитарой" понимать и бас-гитару, акустическую, классическую, </w:t>
      </w:r>
      <w:proofErr w:type="spellStart"/>
      <w:r>
        <w:t>элекрогитару</w:t>
      </w:r>
      <w:proofErr w:type="spellEnd"/>
      <w:r>
        <w:t xml:space="preserve"> и </w:t>
      </w:r>
      <w:proofErr w:type="spellStart"/>
      <w:r>
        <w:t>т.д</w:t>
      </w:r>
      <w:proofErr w:type="spellEnd"/>
      <w:r>
        <w:t xml:space="preserve">, а их тембр должен быть существенно различен. </w:t>
      </w:r>
    </w:p>
    <w:p w:rsidR="00617A0C" w:rsidRDefault="00617A0C" w:rsidP="00617A0C">
      <w:r>
        <w:t xml:space="preserve">Поэтому я решил пойти дальше и взять сразу еще один </w:t>
      </w:r>
      <w:proofErr w:type="spellStart"/>
      <w:r>
        <w:t>датасет</w:t>
      </w:r>
      <w:proofErr w:type="spellEnd"/>
      <w:r>
        <w:t xml:space="preserve">, и на этот раз изучить СИНТЕЗИРОВАННЫЕ инструменты. Я выбрал для исследования синтезатор </w:t>
      </w:r>
      <w:proofErr w:type="spellStart"/>
      <w:r>
        <w:t>Casio</w:t>
      </w:r>
      <w:proofErr w:type="spellEnd"/>
      <w:r>
        <w:t xml:space="preserve"> с новейшим мощным музыкальным процессором </w:t>
      </w:r>
      <w:proofErr w:type="spellStart"/>
      <w:r>
        <w:t>AiX</w:t>
      </w:r>
      <w:proofErr w:type="spellEnd"/>
      <w:r>
        <w:t xml:space="preserve">. Процессор позволяет синтезировать 600 музыкальных инструментов. Все музыкальные инструменты можно разделить на 14 категорий. </w:t>
      </w:r>
    </w:p>
    <w:p w:rsidR="00617A0C" w:rsidRDefault="00617A0C" w:rsidP="00617A0C">
      <w:r>
        <w:t xml:space="preserve">Я выбрал из них 4 категории - </w:t>
      </w:r>
      <w:proofErr w:type="spellStart"/>
      <w:r>
        <w:t>piano</w:t>
      </w:r>
      <w:proofErr w:type="spellEnd"/>
      <w:r>
        <w:t xml:space="preserve">-фортепиано, </w:t>
      </w:r>
      <w:proofErr w:type="spellStart"/>
      <w:r>
        <w:t>guitar</w:t>
      </w:r>
      <w:proofErr w:type="spellEnd"/>
      <w:r>
        <w:t xml:space="preserve">-гитара, </w:t>
      </w:r>
      <w:proofErr w:type="spellStart"/>
      <w:r>
        <w:t>strings</w:t>
      </w:r>
      <w:proofErr w:type="spellEnd"/>
      <w:r>
        <w:t xml:space="preserve">-скрипка, </w:t>
      </w:r>
      <w:proofErr w:type="spellStart"/>
      <w:r>
        <w:t>brass</w:t>
      </w:r>
      <w:proofErr w:type="spellEnd"/>
      <w:r>
        <w:t xml:space="preserve">-труба. То есть это те категории, в которые как раз входят музыкальные инструменты из предыдущего </w:t>
      </w:r>
      <w:proofErr w:type="spellStart"/>
      <w:r>
        <w:t>датасета</w:t>
      </w:r>
      <w:proofErr w:type="spellEnd"/>
      <w:r>
        <w:t>.</w:t>
      </w:r>
    </w:p>
    <w:p w:rsidR="00A7244D" w:rsidRPr="00427AE7" w:rsidRDefault="00A7244D" w:rsidP="00617A0C">
      <w:pPr>
        <w:rPr>
          <w:b/>
        </w:rPr>
      </w:pPr>
      <w:r w:rsidRPr="00427AE7">
        <w:rPr>
          <w:b/>
        </w:rPr>
        <w:t>Слайд 2.2</w:t>
      </w:r>
    </w:p>
    <w:p w:rsidR="00A7244D" w:rsidRDefault="00617A0C" w:rsidP="00617A0C">
      <w:r>
        <w:t xml:space="preserve">В каждой категории у нас 20 инструментов. </w:t>
      </w:r>
    </w:p>
    <w:p w:rsidR="00617A0C" w:rsidRPr="00A7244D" w:rsidRDefault="00617A0C" w:rsidP="00617A0C">
      <w:pPr>
        <w:rPr>
          <w:sz w:val="16"/>
          <w:szCs w:val="16"/>
        </w:rPr>
      </w:pPr>
      <w:r w:rsidRPr="00A7244D">
        <w:rPr>
          <w:sz w:val="16"/>
          <w:szCs w:val="16"/>
        </w:rPr>
        <w:t xml:space="preserve">Деление здесь на категории с одной стороны довольно условное, так как по сути и </w:t>
      </w:r>
      <w:proofErr w:type="gramStart"/>
      <w:r w:rsidRPr="00A7244D">
        <w:rPr>
          <w:sz w:val="16"/>
          <w:szCs w:val="16"/>
        </w:rPr>
        <w:t>гитара</w:t>
      </w:r>
      <w:proofErr w:type="gramEnd"/>
      <w:r w:rsidRPr="00A7244D">
        <w:rPr>
          <w:sz w:val="16"/>
          <w:szCs w:val="16"/>
        </w:rPr>
        <w:t xml:space="preserve"> и скрипка струнные инструменты. Но человек эти категории инструментов может разделить, и можно ожидать, что найдутся признаки, характерные для гитары, и не характерные для инструментов близких скрипке. Нахождение таких признаков позволило бы более эффективно определять тип инструмента в электронной музыке.</w:t>
      </w:r>
    </w:p>
    <w:p w:rsidR="00617A0C" w:rsidRDefault="00CB3F4C" w:rsidP="00617A0C">
      <w:r>
        <w:t>Частотный</w:t>
      </w:r>
      <w:r w:rsidR="00617A0C">
        <w:t xml:space="preserve"> для </w:t>
      </w:r>
      <w:r>
        <w:t>этого</w:t>
      </w:r>
      <w:r w:rsidR="00617A0C">
        <w:t xml:space="preserve"> </w:t>
      </w:r>
      <w:proofErr w:type="spellStart"/>
      <w:r w:rsidR="00617A0C">
        <w:t>датасета</w:t>
      </w:r>
      <w:proofErr w:type="spellEnd"/>
      <w:r w:rsidR="00617A0C">
        <w:t xml:space="preserve"> </w:t>
      </w:r>
      <w:r>
        <w:t>- это</w:t>
      </w:r>
      <w:r w:rsidR="00617A0C">
        <w:t xml:space="preserve"> хроматическ</w:t>
      </w:r>
      <w:r>
        <w:t>ая</w:t>
      </w:r>
      <w:r w:rsidR="00617A0C">
        <w:t xml:space="preserve"> гамм</w:t>
      </w:r>
      <w:r>
        <w:t>а</w:t>
      </w:r>
      <w:r w:rsidR="00617A0C">
        <w:t xml:space="preserve"> большой октавы.</w:t>
      </w:r>
    </w:p>
    <w:p w:rsidR="00617A0C" w:rsidRDefault="00617A0C" w:rsidP="00617A0C">
      <w:proofErr w:type="spellStart"/>
      <w:r>
        <w:t>Датасет</w:t>
      </w:r>
      <w:proofErr w:type="spellEnd"/>
      <w:r>
        <w:t xml:space="preserve"> я записывал сам с реального синтезатора в программу на языке </w:t>
      </w:r>
      <w:proofErr w:type="spellStart"/>
      <w:r>
        <w:t>python</w:t>
      </w:r>
      <w:proofErr w:type="spellEnd"/>
      <w:r>
        <w:t xml:space="preserve">, использовал библиотеку </w:t>
      </w:r>
      <w:proofErr w:type="spellStart"/>
      <w:r>
        <w:t>pyaudio</w:t>
      </w:r>
      <w:proofErr w:type="spellEnd"/>
      <w:r>
        <w:t xml:space="preserve"> и </w:t>
      </w:r>
      <w:proofErr w:type="spellStart"/>
      <w:r>
        <w:t>wave</w:t>
      </w:r>
      <w:proofErr w:type="spellEnd"/>
      <w:r>
        <w:t>.</w:t>
      </w:r>
    </w:p>
    <w:p w:rsidR="00427AE7" w:rsidRPr="00427AE7" w:rsidRDefault="00427AE7" w:rsidP="00427AE7">
      <w:pPr>
        <w:rPr>
          <w:b/>
        </w:rPr>
      </w:pPr>
      <w:r>
        <w:rPr>
          <w:b/>
        </w:rPr>
        <w:t>Слайд 2.3</w:t>
      </w:r>
    </w:p>
    <w:p w:rsidR="00617A0C" w:rsidRDefault="00617A0C" w:rsidP="00617A0C">
      <w:r>
        <w:t>Получившиеся записи представлены на рисунках (по категориям).</w:t>
      </w:r>
    </w:p>
    <w:p w:rsidR="00427AE7" w:rsidRPr="00427AE7" w:rsidRDefault="00427AE7" w:rsidP="00427AE7">
      <w:pPr>
        <w:rPr>
          <w:b/>
        </w:rPr>
      </w:pPr>
      <w:r>
        <w:rPr>
          <w:b/>
        </w:rPr>
        <w:t>Слайд 2.</w:t>
      </w:r>
      <w:r>
        <w:rPr>
          <w:b/>
        </w:rPr>
        <w:t>4</w:t>
      </w:r>
    </w:p>
    <w:p w:rsidR="00617A0C" w:rsidRDefault="00617A0C" w:rsidP="00617A0C">
      <w:r>
        <w:t xml:space="preserve">Далее я провел предобработку аудиоданных и визуализировал признаки. Здесь уже не все так радужно, как на предыдущем </w:t>
      </w:r>
      <w:proofErr w:type="spellStart"/>
      <w:r>
        <w:t>датасете</w:t>
      </w:r>
      <w:proofErr w:type="spellEnd"/>
      <w:r>
        <w:t xml:space="preserve">. В частности, фортепиано и скрипка сильно перекрываются, остальные инструменты тоже не в лучшем виде. </w:t>
      </w:r>
    </w:p>
    <w:p w:rsidR="001360F2" w:rsidRPr="00427AE7" w:rsidRDefault="001360F2" w:rsidP="001360F2">
      <w:pPr>
        <w:rPr>
          <w:b/>
        </w:rPr>
      </w:pPr>
      <w:r>
        <w:rPr>
          <w:b/>
        </w:rPr>
        <w:t>Слайд 2.</w:t>
      </w:r>
      <w:r>
        <w:rPr>
          <w:b/>
        </w:rPr>
        <w:t>5</w:t>
      </w:r>
    </w:p>
    <w:p w:rsidR="00617A0C" w:rsidRDefault="00617A0C" w:rsidP="00617A0C">
      <w:r>
        <w:t xml:space="preserve">Попробуем запустить ансамбли деревьев. </w:t>
      </w:r>
    </w:p>
    <w:p w:rsidR="00617A0C" w:rsidRDefault="00617A0C" w:rsidP="00617A0C">
      <w:r>
        <w:t xml:space="preserve">Случайный лес </w:t>
      </w:r>
      <w:proofErr w:type="spellStart"/>
      <w:r w:rsidR="00FB4A38">
        <w:t>джини</w:t>
      </w:r>
      <w:proofErr w:type="spellEnd"/>
      <w:r>
        <w:t xml:space="preserve"> 92%</w:t>
      </w:r>
    </w:p>
    <w:p w:rsidR="00617A0C" w:rsidRDefault="00FB4A38" w:rsidP="00617A0C">
      <w:r>
        <w:t>Энтропия</w:t>
      </w:r>
      <w:r w:rsidR="00617A0C">
        <w:t xml:space="preserve"> 93%</w:t>
      </w:r>
    </w:p>
    <w:p w:rsidR="00617A0C" w:rsidRDefault="00617A0C" w:rsidP="00617A0C">
      <w:r>
        <w:t xml:space="preserve">Градиентный </w:t>
      </w:r>
      <w:proofErr w:type="spellStart"/>
      <w:r>
        <w:t>бустинг</w:t>
      </w:r>
      <w:proofErr w:type="spellEnd"/>
      <w:r>
        <w:t xml:space="preserve"> </w:t>
      </w:r>
      <w:proofErr w:type="spellStart"/>
      <w:r>
        <w:t>f_measure_mean</w:t>
      </w:r>
      <w:proofErr w:type="spellEnd"/>
      <w:r>
        <w:t xml:space="preserve"> 82 %,</w:t>
      </w:r>
    </w:p>
    <w:p w:rsidR="00617A0C" w:rsidRDefault="00617A0C" w:rsidP="00617A0C">
      <w:r>
        <w:t>Причем фортепиано распознается лучше всех, в 96 % случаев.</w:t>
      </w:r>
    </w:p>
    <w:p w:rsidR="00FB4A38" w:rsidRDefault="00FB4A38">
      <w:r>
        <w:br w:type="page"/>
      </w:r>
    </w:p>
    <w:p w:rsidR="00617A0C" w:rsidRDefault="00FB4A38" w:rsidP="00617A0C">
      <w:r>
        <w:lastRenderedPageBreak/>
        <w:t>Часть 3.</w:t>
      </w:r>
    </w:p>
    <w:p w:rsidR="00617A0C" w:rsidRDefault="00617A0C" w:rsidP="00617A0C">
      <w:r>
        <w:t>Тестирование полученных моделей.</w:t>
      </w:r>
    </w:p>
    <w:p w:rsidR="002000D0" w:rsidRDefault="00617A0C" w:rsidP="00617A0C">
      <w:r w:rsidRPr="00617A0C">
        <w:t>Итак, мы получили отличные</w:t>
      </w:r>
      <w:r>
        <w:t xml:space="preserve"> результаты</w:t>
      </w:r>
      <w:r w:rsidRPr="00617A0C">
        <w:t xml:space="preserve"> классификации</w:t>
      </w:r>
      <w:r>
        <w:t xml:space="preserve">, но что если </w:t>
      </w:r>
      <w:proofErr w:type="spellStart"/>
      <w:r>
        <w:t>датасет</w:t>
      </w:r>
      <w:proofErr w:type="spellEnd"/>
      <w:r>
        <w:t xml:space="preserve"> реальных инструментов использовать при тестировании моделей синтезированных инструментов, и наоборот? Полученные данные показаны на рисунке. Проблема в том, что мы можем не обладать в должной мере всеми данными о инструменте, чтобы обучить модель на них. Но модели "знают" много </w:t>
      </w:r>
      <w:r w:rsidR="002000D0" w:rsidRPr="00A266D0">
        <w:t>избыточной информации о инструментах</w:t>
      </w:r>
      <w:r>
        <w:t>.</w:t>
      </w:r>
    </w:p>
    <w:p w:rsidR="00975233" w:rsidRDefault="00617A0C" w:rsidP="00975233">
      <w:r>
        <w:t xml:space="preserve"> </w:t>
      </w:r>
      <w:r w:rsidR="00975233">
        <w:t xml:space="preserve">Как видно, тестирование первой модели на данных из второго </w:t>
      </w:r>
      <w:proofErr w:type="spellStart"/>
      <w:r w:rsidR="00975233">
        <w:t>датасета</w:t>
      </w:r>
      <w:proofErr w:type="spellEnd"/>
      <w:r w:rsidR="00975233">
        <w:t xml:space="preserve">, и тестирование второй модели на данных из первого </w:t>
      </w:r>
      <w:proofErr w:type="spellStart"/>
      <w:r w:rsidR="00975233">
        <w:t>датасета</w:t>
      </w:r>
      <w:proofErr w:type="spellEnd"/>
      <w:r w:rsidR="00975233">
        <w:t xml:space="preserve"> оказалось провальным, реальные инструменты и синтезированные слишком сильно отличаются. </w:t>
      </w:r>
    </w:p>
    <w:p w:rsidR="00975233" w:rsidRDefault="000D0B1A" w:rsidP="00975233">
      <w:r>
        <w:t>Я</w:t>
      </w:r>
      <w:r w:rsidR="00975233">
        <w:t xml:space="preserve"> вижу </w:t>
      </w:r>
      <w:r>
        <w:t xml:space="preserve">здесь </w:t>
      </w:r>
      <w:r w:rsidR="00975233">
        <w:t>три пути решения.</w:t>
      </w:r>
    </w:p>
    <w:p w:rsidR="00975233" w:rsidRPr="00975233" w:rsidRDefault="00491EEC" w:rsidP="00975233">
      <w:r>
        <w:t>Первое</w:t>
      </w:r>
      <w:r w:rsidR="00975233">
        <w:t xml:space="preserve">, это </w:t>
      </w:r>
      <w:proofErr w:type="spellStart"/>
      <w:r w:rsidR="00975233">
        <w:t>дообучить</w:t>
      </w:r>
      <w:proofErr w:type="spellEnd"/>
      <w:r w:rsidR="00975233">
        <w:t xml:space="preserve"> модель</w:t>
      </w:r>
      <w:r w:rsidR="00975233" w:rsidRPr="00975233">
        <w:t xml:space="preserve"> на другом </w:t>
      </w:r>
      <w:proofErr w:type="spellStart"/>
      <w:r w:rsidR="00975233" w:rsidRPr="00975233">
        <w:t>датасете</w:t>
      </w:r>
      <w:proofErr w:type="spellEnd"/>
      <w:r w:rsidR="00975233">
        <w:t xml:space="preserve">, но я </w:t>
      </w:r>
      <w:proofErr w:type="gramStart"/>
      <w:r w:rsidR="00975233">
        <w:t>предполагаю</w:t>
      </w:r>
      <w:proofErr w:type="gramEnd"/>
      <w:r w:rsidR="00975233">
        <w:t xml:space="preserve"> что у нас нужных нам данных для обучения нет.</w:t>
      </w:r>
      <w:r w:rsidR="00975233" w:rsidRPr="00975233">
        <w:t xml:space="preserve"> </w:t>
      </w:r>
      <w:proofErr w:type="spellStart"/>
      <w:r w:rsidR="00975233" w:rsidRPr="00975233">
        <w:t>Датасеты</w:t>
      </w:r>
      <w:proofErr w:type="spellEnd"/>
      <w:r w:rsidR="00975233" w:rsidRPr="00975233">
        <w:t xml:space="preserve"> предполагаются изолированными.</w:t>
      </w:r>
    </w:p>
    <w:p w:rsidR="00975233" w:rsidRDefault="00975233" w:rsidP="00975233">
      <w:r>
        <w:t xml:space="preserve">Во-вторых, </w:t>
      </w:r>
      <w:r w:rsidRPr="00975233">
        <w:t xml:space="preserve">можно </w:t>
      </w:r>
      <w:r>
        <w:t xml:space="preserve">обрезать деревья, чтобы не возникало переобучения. Это было мной </w:t>
      </w:r>
      <w:proofErr w:type="gramStart"/>
      <w:r>
        <w:t>сделано</w:t>
      </w:r>
      <w:proofErr w:type="gramEnd"/>
      <w:r w:rsidR="002F57A1">
        <w:rPr>
          <w:lang w:val="en-US"/>
        </w:rPr>
        <w:t xml:space="preserve"> </w:t>
      </w:r>
      <w:r w:rsidR="002F57A1">
        <w:t>н</w:t>
      </w:r>
      <w:r>
        <w:t>о результаты</w:t>
      </w:r>
      <w:r w:rsidRPr="00975233">
        <w:t xml:space="preserve"> тестирования</w:t>
      </w:r>
      <w:r>
        <w:t xml:space="preserve"> не улучшились. </w:t>
      </w:r>
    </w:p>
    <w:p w:rsidR="00975233" w:rsidRDefault="00975233" w:rsidP="00975233">
      <w:r>
        <w:t xml:space="preserve">В-третьих, </w:t>
      </w:r>
      <w:r w:rsidRPr="00975233">
        <w:t xml:space="preserve">можно </w:t>
      </w:r>
      <w:r>
        <w:t>взять другие признаки</w:t>
      </w:r>
      <w:r w:rsidRPr="00975233">
        <w:t xml:space="preserve"> или выделить особенности в имеющихся</w:t>
      </w:r>
      <w:r>
        <w:t xml:space="preserve">. </w:t>
      </w:r>
    </w:p>
    <w:p w:rsidR="002F57A1" w:rsidRDefault="00975233" w:rsidP="002F57A1">
      <w:pPr>
        <w:rPr>
          <w:sz w:val="16"/>
          <w:szCs w:val="16"/>
        </w:rPr>
      </w:pPr>
      <w:r>
        <w:t>В-четвертых,</w:t>
      </w:r>
      <w:r w:rsidRPr="00975233">
        <w:t xml:space="preserve"> можно</w:t>
      </w:r>
      <w:r>
        <w:t xml:space="preserve"> взять другую модель</w:t>
      </w:r>
      <w:r w:rsidR="00E37E61">
        <w:t xml:space="preserve"> (</w:t>
      </w:r>
      <w:proofErr w:type="spellStart"/>
      <w:r w:rsidR="00E37E61">
        <w:t>нейросетевую</w:t>
      </w:r>
      <w:proofErr w:type="spellEnd"/>
      <w:r w:rsidR="00E37E61">
        <w:t>).</w:t>
      </w:r>
    </w:p>
    <w:p w:rsidR="002F57A1" w:rsidRPr="002F57A1" w:rsidRDefault="002F57A1" w:rsidP="002F57A1">
      <w:pPr>
        <w:rPr>
          <w:sz w:val="16"/>
          <w:szCs w:val="16"/>
        </w:rPr>
      </w:pPr>
      <w:r w:rsidRPr="002F57A1">
        <w:rPr>
          <w:sz w:val="16"/>
          <w:szCs w:val="16"/>
        </w:rPr>
        <w:t xml:space="preserve">Выделить локальные структуры сигнала позволяет </w:t>
      </w:r>
      <w:proofErr w:type="spellStart"/>
      <w:r w:rsidRPr="002F57A1">
        <w:rPr>
          <w:sz w:val="16"/>
          <w:szCs w:val="16"/>
        </w:rPr>
        <w:t>вейвлет</w:t>
      </w:r>
      <w:proofErr w:type="spellEnd"/>
      <w:r w:rsidRPr="002F57A1">
        <w:rPr>
          <w:sz w:val="16"/>
          <w:szCs w:val="16"/>
        </w:rPr>
        <w:t xml:space="preserve"> анализ. </w:t>
      </w:r>
      <w:proofErr w:type="spellStart"/>
      <w:r w:rsidRPr="002F57A1">
        <w:rPr>
          <w:sz w:val="16"/>
          <w:szCs w:val="16"/>
        </w:rPr>
        <w:t>Вейвлеты</w:t>
      </w:r>
      <w:proofErr w:type="spellEnd"/>
      <w:r w:rsidRPr="002F57A1">
        <w:rPr>
          <w:sz w:val="16"/>
          <w:szCs w:val="16"/>
        </w:rPr>
        <w:t xml:space="preserve"> позволяют получить из сигнала </w:t>
      </w:r>
      <w:proofErr w:type="spellStart"/>
      <w:r w:rsidRPr="002F57A1">
        <w:rPr>
          <w:sz w:val="16"/>
          <w:szCs w:val="16"/>
        </w:rPr>
        <w:t>временнУю</w:t>
      </w:r>
      <w:proofErr w:type="spellEnd"/>
      <w:r w:rsidRPr="002F57A1">
        <w:rPr>
          <w:sz w:val="16"/>
          <w:szCs w:val="16"/>
        </w:rPr>
        <w:t xml:space="preserve"> и частотную информацию, сужая окно для выделения коротких высокочастотных и расширяя для более длительных низкочастотных участков. Этот инструмент по своей природе лучше оконного преобразования Фурье, которое делит сигнал на равные интервалы.</w:t>
      </w:r>
    </w:p>
    <w:p w:rsidR="002F57A1" w:rsidRPr="002F57A1" w:rsidRDefault="002F57A1" w:rsidP="002F57A1">
      <w:pPr>
        <w:rPr>
          <w:sz w:val="16"/>
          <w:szCs w:val="16"/>
        </w:rPr>
      </w:pPr>
      <w:r w:rsidRPr="002F57A1">
        <w:rPr>
          <w:sz w:val="16"/>
          <w:szCs w:val="16"/>
        </w:rPr>
        <w:t xml:space="preserve">Сам </w:t>
      </w:r>
      <w:proofErr w:type="spellStart"/>
      <w:r w:rsidRPr="002F57A1">
        <w:rPr>
          <w:sz w:val="16"/>
          <w:szCs w:val="16"/>
        </w:rPr>
        <w:t>вейвлет</w:t>
      </w:r>
      <w:proofErr w:type="spellEnd"/>
      <w:r w:rsidRPr="002F57A1">
        <w:rPr>
          <w:sz w:val="16"/>
          <w:szCs w:val="16"/>
        </w:rPr>
        <w:t xml:space="preserve"> представляется двумя функциями: аппроксимирующей и детализирующей. Не вдаваясь в подробности, они дают нам грубое и точное приближение сигнала соответственно. Обычно многие получаемые коэффициенты получаемого таким образом сигнала - малые числа, и их можно отбросить.</w:t>
      </w:r>
    </w:p>
    <w:p w:rsidR="002F57A1" w:rsidRPr="002F57A1" w:rsidRDefault="002F57A1" w:rsidP="002F57A1">
      <w:pPr>
        <w:rPr>
          <w:sz w:val="16"/>
          <w:szCs w:val="16"/>
        </w:rPr>
      </w:pPr>
      <w:r w:rsidRPr="002F57A1">
        <w:rPr>
          <w:sz w:val="16"/>
          <w:szCs w:val="16"/>
        </w:rPr>
        <w:t xml:space="preserve">Я применил следующие преобразования: это простейший </w:t>
      </w:r>
      <w:proofErr w:type="spellStart"/>
      <w:r w:rsidRPr="002F57A1">
        <w:rPr>
          <w:sz w:val="16"/>
          <w:szCs w:val="16"/>
        </w:rPr>
        <w:t>вейвлет</w:t>
      </w:r>
      <w:proofErr w:type="spellEnd"/>
      <w:r w:rsidRPr="002F57A1">
        <w:rPr>
          <w:sz w:val="16"/>
          <w:szCs w:val="16"/>
        </w:rPr>
        <w:t xml:space="preserve"> Хаара, </w:t>
      </w:r>
      <w:proofErr w:type="spellStart"/>
      <w:r w:rsidRPr="002F57A1">
        <w:rPr>
          <w:sz w:val="16"/>
          <w:szCs w:val="16"/>
        </w:rPr>
        <w:t>вейвлет</w:t>
      </w:r>
      <w:proofErr w:type="spellEnd"/>
      <w:r w:rsidRPr="002F57A1">
        <w:rPr>
          <w:sz w:val="16"/>
          <w:szCs w:val="16"/>
        </w:rPr>
        <w:t xml:space="preserve"> </w:t>
      </w:r>
      <w:proofErr w:type="spellStart"/>
      <w:r w:rsidRPr="002F57A1">
        <w:rPr>
          <w:sz w:val="16"/>
          <w:szCs w:val="16"/>
        </w:rPr>
        <w:t>Добеши</w:t>
      </w:r>
      <w:proofErr w:type="spellEnd"/>
      <w:r w:rsidRPr="002F57A1">
        <w:rPr>
          <w:sz w:val="16"/>
          <w:szCs w:val="16"/>
        </w:rPr>
        <w:t xml:space="preserve"> порядка 1,2,3,4,8,20, </w:t>
      </w:r>
      <w:proofErr w:type="spellStart"/>
      <w:r w:rsidRPr="002F57A1">
        <w:rPr>
          <w:sz w:val="16"/>
          <w:szCs w:val="16"/>
        </w:rPr>
        <w:t>вейвлет</w:t>
      </w:r>
      <w:proofErr w:type="spellEnd"/>
      <w:r w:rsidRPr="002F57A1">
        <w:rPr>
          <w:sz w:val="16"/>
          <w:szCs w:val="16"/>
        </w:rPr>
        <w:t xml:space="preserve"> Мейера.</w:t>
      </w:r>
    </w:p>
    <w:p w:rsidR="002F57A1" w:rsidRPr="002F57A1" w:rsidRDefault="002F57A1" w:rsidP="002F57A1">
      <w:pPr>
        <w:rPr>
          <w:sz w:val="16"/>
          <w:szCs w:val="16"/>
        </w:rPr>
      </w:pPr>
      <w:r w:rsidRPr="002F57A1">
        <w:rPr>
          <w:sz w:val="16"/>
          <w:szCs w:val="16"/>
        </w:rPr>
        <w:t xml:space="preserve">Все опыты я проводил с </w:t>
      </w:r>
      <w:proofErr w:type="spellStart"/>
      <w:r w:rsidRPr="002F57A1">
        <w:rPr>
          <w:sz w:val="16"/>
          <w:szCs w:val="16"/>
        </w:rPr>
        <w:t>пайтон</w:t>
      </w:r>
      <w:proofErr w:type="spellEnd"/>
      <w:r w:rsidRPr="002F57A1">
        <w:rPr>
          <w:sz w:val="16"/>
          <w:szCs w:val="16"/>
        </w:rPr>
        <w:t xml:space="preserve">-библиотекой </w:t>
      </w:r>
      <w:proofErr w:type="spellStart"/>
      <w:r w:rsidRPr="002F57A1">
        <w:rPr>
          <w:sz w:val="16"/>
          <w:szCs w:val="16"/>
        </w:rPr>
        <w:t>pywavelets</w:t>
      </w:r>
      <w:proofErr w:type="spellEnd"/>
      <w:r w:rsidRPr="002F57A1">
        <w:rPr>
          <w:sz w:val="16"/>
          <w:szCs w:val="16"/>
        </w:rPr>
        <w:t>.</w:t>
      </w:r>
    </w:p>
    <w:p w:rsidR="002F57A1" w:rsidRPr="002F57A1" w:rsidRDefault="002F57A1" w:rsidP="002F57A1">
      <w:pPr>
        <w:rPr>
          <w:sz w:val="16"/>
          <w:szCs w:val="16"/>
        </w:rPr>
      </w:pPr>
      <w:r w:rsidRPr="002F57A1">
        <w:rPr>
          <w:sz w:val="16"/>
          <w:szCs w:val="16"/>
        </w:rPr>
        <w:t xml:space="preserve">На рисунках показаны </w:t>
      </w:r>
      <w:proofErr w:type="spellStart"/>
      <w:r w:rsidRPr="002F57A1">
        <w:rPr>
          <w:sz w:val="16"/>
          <w:szCs w:val="16"/>
        </w:rPr>
        <w:t>вейвлеты</w:t>
      </w:r>
      <w:proofErr w:type="spellEnd"/>
      <w:r w:rsidRPr="002F57A1">
        <w:rPr>
          <w:sz w:val="16"/>
          <w:szCs w:val="16"/>
        </w:rPr>
        <w:t xml:space="preserve"> и результаты применения их к аудиоданным.</w:t>
      </w:r>
    </w:p>
    <w:p w:rsidR="002F57A1" w:rsidRPr="002F57A1" w:rsidRDefault="002F57A1" w:rsidP="002F57A1">
      <w:pPr>
        <w:rPr>
          <w:sz w:val="16"/>
          <w:szCs w:val="16"/>
        </w:rPr>
      </w:pPr>
      <w:r w:rsidRPr="002F57A1">
        <w:rPr>
          <w:sz w:val="16"/>
          <w:szCs w:val="16"/>
        </w:rPr>
        <w:t xml:space="preserve">Затем, я применил последовательно все шаги из первой части доклада к полученным коэффициентам. И результат, полученный на детализирующих коэффициентах с помощью случайного леса, меня обрадовал, это 45 процентов </w:t>
      </w:r>
      <w:proofErr w:type="spellStart"/>
      <w:r w:rsidRPr="002F57A1">
        <w:rPr>
          <w:sz w:val="16"/>
          <w:szCs w:val="16"/>
        </w:rPr>
        <w:t>accuracy</w:t>
      </w:r>
      <w:proofErr w:type="spellEnd"/>
      <w:r w:rsidRPr="002F57A1">
        <w:rPr>
          <w:sz w:val="16"/>
          <w:szCs w:val="16"/>
        </w:rPr>
        <w:t>.</w:t>
      </w:r>
    </w:p>
    <w:p w:rsidR="00491EEC" w:rsidRDefault="00975233" w:rsidP="00975233">
      <w:r>
        <w:t xml:space="preserve">В итоге я решил </w:t>
      </w:r>
      <w:r w:rsidRPr="00975233">
        <w:t xml:space="preserve">попробовать </w:t>
      </w:r>
      <w:r>
        <w:t xml:space="preserve">отфильтровать исходные аудиоданные, выявив их локальные особенности. </w:t>
      </w:r>
      <w:r w:rsidR="002F57A1">
        <w:t xml:space="preserve">Это принесло определенные результаты. При предварительной фильтрации сигнала с помощью </w:t>
      </w:r>
      <w:proofErr w:type="spellStart"/>
      <w:r w:rsidR="002F57A1">
        <w:t>вейвлет</w:t>
      </w:r>
      <w:proofErr w:type="spellEnd"/>
      <w:r w:rsidR="002F57A1">
        <w:t>-преобразования</w:t>
      </w:r>
      <w:r w:rsidR="003D57A7">
        <w:t xml:space="preserve"> (</w:t>
      </w:r>
      <w:proofErr w:type="spellStart"/>
      <w:r w:rsidR="003D57A7">
        <w:t>вейвлет</w:t>
      </w:r>
      <w:proofErr w:type="spellEnd"/>
      <w:r w:rsidR="003D57A7">
        <w:t xml:space="preserve"> </w:t>
      </w:r>
      <w:proofErr w:type="spellStart"/>
      <w:r w:rsidR="003D57A7">
        <w:t>Добеши</w:t>
      </w:r>
      <w:proofErr w:type="spellEnd"/>
      <w:r w:rsidR="003D57A7">
        <w:t xml:space="preserve"> 2 порядка)</w:t>
      </w:r>
      <w:r w:rsidR="002F57A1">
        <w:t xml:space="preserve">, удалось добиться 45% </w:t>
      </w:r>
      <w:r w:rsidR="002F57A1">
        <w:rPr>
          <w:lang w:val="en-US"/>
        </w:rPr>
        <w:t>accuracy</w:t>
      </w:r>
      <w:r w:rsidR="002F57A1" w:rsidRPr="002F57A1">
        <w:t>.</w:t>
      </w:r>
    </w:p>
    <w:p w:rsidR="00491EEC" w:rsidRDefault="00491EEC" w:rsidP="00975233">
      <w:r>
        <w:t xml:space="preserve">Теперь модель точно </w:t>
      </w:r>
      <w:r w:rsidR="00335A3E">
        <w:t>определяет</w:t>
      </w:r>
      <w:r>
        <w:t xml:space="preserve"> из всех 4-х инструментов гитару и трубу, однако </w:t>
      </w:r>
      <w:r w:rsidR="00335A3E">
        <w:t>скрипку считает за трубу, а фортепиано за скрипку. Но тем не менее, получен осмысленный результат, и фильтрация работает.</w:t>
      </w:r>
    </w:p>
    <w:p w:rsidR="00335A3E" w:rsidRPr="00491EEC" w:rsidRDefault="00335A3E" w:rsidP="00975233"/>
    <w:p w:rsidR="00975233" w:rsidRDefault="00975233" w:rsidP="00975233">
      <w:proofErr w:type="gramStart"/>
      <w:r>
        <w:t>Результаты</w:t>
      </w:r>
      <w:proofErr w:type="gramEnd"/>
      <w:r>
        <w:t xml:space="preserve"> полученные после обрезки деревьев, </w:t>
      </w:r>
      <w:r w:rsidR="002F57A1">
        <w:t>не смогли настолько улучшить модель.</w:t>
      </w:r>
    </w:p>
    <w:p w:rsidR="00975233" w:rsidRDefault="00975233" w:rsidP="00975233">
      <w:r>
        <w:t xml:space="preserve">Выводы: выбор обучающих данных, процесс выделения признаков, предобработка данных играют </w:t>
      </w:r>
      <w:r w:rsidR="005375DC" w:rsidRPr="005375DC">
        <w:t>основополагающую</w:t>
      </w:r>
      <w:r>
        <w:t xml:space="preserve"> роль в процессе обучения модели. </w:t>
      </w:r>
    </w:p>
    <w:p w:rsidR="005375DC" w:rsidRDefault="005375DC" w:rsidP="00975233"/>
    <w:p w:rsidR="00617A0C" w:rsidRDefault="005375DC" w:rsidP="00617A0C">
      <w:r>
        <w:t xml:space="preserve">Весь проект с кодом выложен на </w:t>
      </w:r>
      <w:proofErr w:type="spellStart"/>
      <w:r>
        <w:t>гитхаб</w:t>
      </w:r>
      <w:proofErr w:type="spellEnd"/>
      <w:r>
        <w:t xml:space="preserve"> https://github.com/aleks1212v/audio_video_analysis</w:t>
      </w:r>
      <w:bookmarkStart w:id="0" w:name="_GoBack"/>
      <w:bookmarkEnd w:id="0"/>
    </w:p>
    <w:sectPr w:rsidR="00617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53"/>
    <w:rsid w:val="00040366"/>
    <w:rsid w:val="00065E7E"/>
    <w:rsid w:val="000D0B1A"/>
    <w:rsid w:val="00106FD6"/>
    <w:rsid w:val="001360F2"/>
    <w:rsid w:val="00155CAE"/>
    <w:rsid w:val="002000D0"/>
    <w:rsid w:val="00206317"/>
    <w:rsid w:val="00223162"/>
    <w:rsid w:val="00235024"/>
    <w:rsid w:val="0025441B"/>
    <w:rsid w:val="002E284A"/>
    <w:rsid w:val="002F57A1"/>
    <w:rsid w:val="00322AB6"/>
    <w:rsid w:val="00335A3E"/>
    <w:rsid w:val="003D57A7"/>
    <w:rsid w:val="0041683C"/>
    <w:rsid w:val="00427AE7"/>
    <w:rsid w:val="00461272"/>
    <w:rsid w:val="00491EEC"/>
    <w:rsid w:val="0051122E"/>
    <w:rsid w:val="005375DC"/>
    <w:rsid w:val="00541548"/>
    <w:rsid w:val="005638A5"/>
    <w:rsid w:val="00596F9F"/>
    <w:rsid w:val="00615785"/>
    <w:rsid w:val="00617A0C"/>
    <w:rsid w:val="00683F3C"/>
    <w:rsid w:val="00695851"/>
    <w:rsid w:val="006963C7"/>
    <w:rsid w:val="006B0553"/>
    <w:rsid w:val="007313CF"/>
    <w:rsid w:val="0073149E"/>
    <w:rsid w:val="00764C3B"/>
    <w:rsid w:val="00773611"/>
    <w:rsid w:val="007D61B1"/>
    <w:rsid w:val="00804063"/>
    <w:rsid w:val="00820C4A"/>
    <w:rsid w:val="00882AB6"/>
    <w:rsid w:val="00975233"/>
    <w:rsid w:val="009F7D11"/>
    <w:rsid w:val="00A25E66"/>
    <w:rsid w:val="00A266D0"/>
    <w:rsid w:val="00A7244D"/>
    <w:rsid w:val="00A94F7A"/>
    <w:rsid w:val="00AB7493"/>
    <w:rsid w:val="00AD16C2"/>
    <w:rsid w:val="00AF170D"/>
    <w:rsid w:val="00B07495"/>
    <w:rsid w:val="00B241B3"/>
    <w:rsid w:val="00C44507"/>
    <w:rsid w:val="00CB3F4C"/>
    <w:rsid w:val="00D9057E"/>
    <w:rsid w:val="00E23A10"/>
    <w:rsid w:val="00E37E61"/>
    <w:rsid w:val="00E64C3B"/>
    <w:rsid w:val="00E8564C"/>
    <w:rsid w:val="00EA45EF"/>
    <w:rsid w:val="00EC7678"/>
    <w:rsid w:val="00F038AE"/>
    <w:rsid w:val="00F84BBC"/>
    <w:rsid w:val="00FB4A38"/>
    <w:rsid w:val="00FC135E"/>
    <w:rsid w:val="00FC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08F21-384F-4F11-B11F-E4DA5D45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D52F2F98.dotm</Template>
  <TotalTime>563</TotalTime>
  <Pages>6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vitomskovav</dc:creator>
  <cp:keywords/>
  <dc:description/>
  <cp:lastModifiedBy>vitomskovav</cp:lastModifiedBy>
  <cp:revision>45</cp:revision>
  <dcterms:created xsi:type="dcterms:W3CDTF">2020-12-18T03:16:00Z</dcterms:created>
  <dcterms:modified xsi:type="dcterms:W3CDTF">2020-12-18T16:52:00Z</dcterms:modified>
</cp:coreProperties>
</file>